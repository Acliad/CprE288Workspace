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BB" w:rsidRPr="007D3332" w:rsidRDefault="004656BB" w:rsidP="004656BB">
      <w:pPr>
        <w:pStyle w:val="Caption"/>
        <w:rPr>
          <w:b/>
          <w:i w:val="0"/>
          <w:sz w:val="24"/>
          <w:szCs w:val="24"/>
        </w:rPr>
      </w:pPr>
      <w:r w:rsidRPr="007D3332">
        <w:rPr>
          <w:b/>
          <w:i w:val="0"/>
          <w:sz w:val="24"/>
          <w:szCs w:val="24"/>
        </w:rPr>
        <w:t>Dataset 1:</w:t>
      </w:r>
      <w:r w:rsidRPr="007D3332">
        <w:rPr>
          <w:b/>
          <w:noProof/>
        </w:rPr>
        <w:t xml:space="preserve"> </w:t>
      </w:r>
    </w:p>
    <w:p w:rsidR="004656BB" w:rsidRDefault="004656BB" w:rsidP="004656BB">
      <w:pPr>
        <w:pStyle w:val="Caption"/>
      </w:pPr>
    </w:p>
    <w:p w:rsidR="004656BB" w:rsidRDefault="007D3332" w:rsidP="004656BB">
      <w:pPr>
        <w:pStyle w:val="Caption"/>
      </w:pPr>
      <w:r w:rsidRPr="007D333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2E15544" wp14:editId="1990BA51">
            <wp:simplePos x="0" y="0"/>
            <wp:positionH relativeFrom="margin">
              <wp:posOffset>1218565</wp:posOffset>
            </wp:positionH>
            <wp:positionV relativeFrom="paragraph">
              <wp:posOffset>210820</wp:posOffset>
            </wp:positionV>
            <wp:extent cx="3439160" cy="3419475"/>
            <wp:effectExtent l="0" t="0" r="8890" b="9525"/>
            <wp:wrapThrough wrapText="bothSides">
              <wp:wrapPolygon edited="0">
                <wp:start x="0" y="0"/>
                <wp:lineTo x="0" y="21540"/>
                <wp:lineTo x="21536" y="21540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6BB" w:rsidRDefault="004656BB" w:rsidP="004656BB">
      <w:pPr>
        <w:pStyle w:val="Caption"/>
      </w:pPr>
    </w:p>
    <w:p w:rsidR="004656BB" w:rsidRDefault="004656BB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  <w:r w:rsidRPr="007D333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72E88F7" wp14:editId="2F49432C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571875" cy="3406775"/>
            <wp:effectExtent l="0" t="0" r="9525" b="3175"/>
            <wp:wrapThrough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F1663E" wp14:editId="31EC419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5347335"/>
            <wp:effectExtent l="0" t="0" r="0" b="5715"/>
            <wp:wrapThrough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7D3332" w:rsidRDefault="007D3332" w:rsidP="004656BB">
      <w:pPr>
        <w:pStyle w:val="Caption"/>
      </w:pPr>
    </w:p>
    <w:p w:rsidR="00EE6635" w:rsidRDefault="00EE6635" w:rsidP="007D3332"/>
    <w:p w:rsidR="007D3332" w:rsidRDefault="007D3332" w:rsidP="007D3332"/>
    <w:p w:rsidR="007D3332" w:rsidRDefault="007D3332" w:rsidP="007D3332"/>
    <w:p w:rsidR="007D3332" w:rsidRDefault="007D3332" w:rsidP="007D3332"/>
    <w:p w:rsidR="007D3332" w:rsidRDefault="007D3332" w:rsidP="007D3332">
      <w:pPr>
        <w:rPr>
          <w:b/>
          <w:sz w:val="24"/>
          <w:szCs w:val="24"/>
        </w:rPr>
      </w:pPr>
      <w:r w:rsidRPr="007D3332">
        <w:rPr>
          <w:b/>
          <w:sz w:val="24"/>
          <w:szCs w:val="24"/>
        </w:rPr>
        <w:lastRenderedPageBreak/>
        <w:t>Dataset 2:</w:t>
      </w:r>
    </w:p>
    <w:p w:rsidR="007D3332" w:rsidRDefault="007D3332" w:rsidP="007D3332">
      <w:pPr>
        <w:rPr>
          <w:iCs/>
          <w:color w:val="44546A" w:themeColor="text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ABE76A" wp14:editId="53D9CB76">
            <wp:simplePos x="0" y="0"/>
            <wp:positionH relativeFrom="margin">
              <wp:posOffset>1143000</wp:posOffset>
            </wp:positionH>
            <wp:positionV relativeFrom="paragraph">
              <wp:posOffset>4228465</wp:posOffset>
            </wp:positionV>
            <wp:extent cx="3703955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441" y="21544"/>
                <wp:lineTo x="2144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5F54BE" wp14:editId="1542E5ED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3587115" cy="3590925"/>
            <wp:effectExtent l="0" t="0" r="0" b="9525"/>
            <wp:wrapThrough wrapText="bothSides">
              <wp:wrapPolygon edited="0">
                <wp:start x="0" y="0"/>
                <wp:lineTo x="0" y="21543"/>
                <wp:lineTo x="21451" y="21543"/>
                <wp:lineTo x="214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Pr="007D3332" w:rsidRDefault="007D3332" w:rsidP="007D3332">
      <w:pPr>
        <w:rPr>
          <w:sz w:val="18"/>
          <w:szCs w:val="18"/>
        </w:rPr>
      </w:pPr>
    </w:p>
    <w:p w:rsidR="007D3332" w:rsidRDefault="007D3332" w:rsidP="007D3332">
      <w:pPr>
        <w:rPr>
          <w:sz w:val="18"/>
          <w:szCs w:val="18"/>
        </w:rPr>
      </w:pPr>
    </w:p>
    <w:p w:rsidR="007D3332" w:rsidRDefault="007D333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D3332" w:rsidRDefault="007D3332" w:rsidP="007D333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586301" wp14:editId="1C3E9DB2">
            <wp:extent cx="5943600" cy="549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2" w:rsidRDefault="007D3332" w:rsidP="007D3332">
      <w:r>
        <w:br w:type="page"/>
      </w:r>
    </w:p>
    <w:p w:rsidR="007D3332" w:rsidRDefault="006D2ABB" w:rsidP="007D333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D1CCD4" wp14:editId="20AB9924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799840" cy="3866515"/>
            <wp:effectExtent l="0" t="0" r="0" b="635"/>
            <wp:wrapThrough wrapText="bothSides">
              <wp:wrapPolygon edited="0">
                <wp:start x="0" y="0"/>
                <wp:lineTo x="0" y="21497"/>
                <wp:lineTo x="21441" y="21497"/>
                <wp:lineTo x="214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332">
        <w:rPr>
          <w:b/>
          <w:sz w:val="24"/>
          <w:szCs w:val="24"/>
        </w:rPr>
        <w:t>Dataset 3</w:t>
      </w:r>
      <w:r w:rsidR="007D3332" w:rsidRPr="007D3332">
        <w:rPr>
          <w:b/>
          <w:sz w:val="24"/>
          <w:szCs w:val="24"/>
        </w:rPr>
        <w:t>:</w:t>
      </w:r>
    </w:p>
    <w:p w:rsidR="006D2ABB" w:rsidRDefault="006D2AB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1C08CD" wp14:editId="0D8A901F">
            <wp:simplePos x="0" y="0"/>
            <wp:positionH relativeFrom="margin">
              <wp:align>center</wp:align>
            </wp:positionH>
            <wp:positionV relativeFrom="paragraph">
              <wp:posOffset>3942715</wp:posOffset>
            </wp:positionV>
            <wp:extent cx="3870960" cy="3975735"/>
            <wp:effectExtent l="0" t="0" r="0" b="5715"/>
            <wp:wrapThrough wrapText="bothSides">
              <wp:wrapPolygon edited="0">
                <wp:start x="0" y="0"/>
                <wp:lineTo x="0" y="21528"/>
                <wp:lineTo x="21472" y="21528"/>
                <wp:lineTo x="2147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br w:type="page"/>
      </w:r>
    </w:p>
    <w:p w:rsidR="00CC380B" w:rsidRDefault="00CC380B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A39F1EB" wp14:editId="2C02AA20">
            <wp:simplePos x="0" y="0"/>
            <wp:positionH relativeFrom="margin">
              <wp:align>center</wp:align>
            </wp:positionH>
            <wp:positionV relativeFrom="paragraph">
              <wp:posOffset>1073521</wp:posOffset>
            </wp:positionV>
            <wp:extent cx="6896651" cy="6092042"/>
            <wp:effectExtent l="0" t="0" r="0" b="4445"/>
            <wp:wrapThrough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651" cy="609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br w:type="page"/>
      </w:r>
    </w:p>
    <w:p w:rsidR="007D3332" w:rsidRPr="00CC380B" w:rsidRDefault="007D3332" w:rsidP="007D3332">
      <w:pPr>
        <w:rPr>
          <w:sz w:val="24"/>
          <w:szCs w:val="24"/>
        </w:rPr>
      </w:pPr>
      <w:bookmarkStart w:id="0" w:name="_GoBack"/>
      <w:bookmarkEnd w:id="0"/>
    </w:p>
    <w:sectPr w:rsidR="007D3332" w:rsidRPr="00CC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0B" w:rsidRDefault="00CC380B" w:rsidP="004656BB">
      <w:pPr>
        <w:spacing w:after="0" w:line="240" w:lineRule="auto"/>
      </w:pPr>
      <w:r>
        <w:separator/>
      </w:r>
    </w:p>
  </w:endnote>
  <w:endnote w:type="continuationSeparator" w:id="0">
    <w:p w:rsidR="00CC380B" w:rsidRDefault="00CC380B" w:rsidP="0046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0B" w:rsidRDefault="00CC380B" w:rsidP="004656BB">
      <w:pPr>
        <w:spacing w:after="0" w:line="240" w:lineRule="auto"/>
      </w:pPr>
      <w:r>
        <w:separator/>
      </w:r>
    </w:p>
  </w:footnote>
  <w:footnote w:type="continuationSeparator" w:id="0">
    <w:p w:rsidR="00CC380B" w:rsidRDefault="00CC380B" w:rsidP="00465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7E"/>
    <w:rsid w:val="00104C7E"/>
    <w:rsid w:val="004656BB"/>
    <w:rsid w:val="00613B98"/>
    <w:rsid w:val="006D2ABB"/>
    <w:rsid w:val="007D3332"/>
    <w:rsid w:val="007F19DD"/>
    <w:rsid w:val="00CC380B"/>
    <w:rsid w:val="00E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E239"/>
  <w15:chartTrackingRefBased/>
  <w15:docId w15:val="{0DFCCBF1-46FB-4DE1-A7E2-00208403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65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BB"/>
  </w:style>
  <w:style w:type="paragraph" w:styleId="Footer">
    <w:name w:val="footer"/>
    <w:basedOn w:val="Normal"/>
    <w:link w:val="FooterChar"/>
    <w:uiPriority w:val="99"/>
    <w:unhideWhenUsed/>
    <w:rsid w:val="0046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A30021FC.dotm</Template>
  <TotalTime>99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2019-03-03T21:52:00Z</dcterms:created>
  <dcterms:modified xsi:type="dcterms:W3CDTF">2019-03-03T23:31:00Z</dcterms:modified>
</cp:coreProperties>
</file>